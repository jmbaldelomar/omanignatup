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eastAsia="ja-JP" w:bidi="th-T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086A5E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842B6C">
        <w:rPr>
          <w:rFonts w:cs="Arial"/>
          <w:b/>
          <w:sz w:val="22"/>
          <w:szCs w:val="22"/>
        </w:rPr>
        <w:t xml:space="preserve"> </w:t>
      </w:r>
      <w:r w:rsidR="00842B6C">
        <w:rPr>
          <w:rFonts w:cs="Arial"/>
          <w:b/>
          <w:sz w:val="22"/>
          <w:szCs w:val="22"/>
        </w:rPr>
        <w:tab/>
      </w:r>
      <w:r w:rsidR="00842B6C" w:rsidRPr="00842B6C">
        <w:rPr>
          <w:rFonts w:cs="Arial"/>
          <w:sz w:val="22"/>
          <w:szCs w:val="22"/>
        </w:rPr>
        <w:t>Sentiment Analysis of Unstructured, Website-based Client Reviews and Feedback Using Natural Language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842B6C" w:rsidRPr="00842B6C">
        <w:rPr>
          <w:rFonts w:cs="Arial"/>
          <w:sz w:val="22"/>
          <w:szCs w:val="22"/>
        </w:rPr>
        <w:t xml:space="preserve"> </w:t>
      </w:r>
      <w:r w:rsidR="00842B6C">
        <w:rPr>
          <w:rFonts w:cs="Arial"/>
          <w:sz w:val="22"/>
          <w:szCs w:val="22"/>
        </w:rPr>
        <w:tab/>
        <w:t>School of Computing and Information Technology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842B6C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842B6C">
        <w:rPr>
          <w:rFonts w:cs="Arial"/>
          <w:sz w:val="22"/>
          <w:szCs w:val="22"/>
        </w:rPr>
        <w:t>SM Hotels and Conventions</w:t>
      </w:r>
    </w:p>
    <w:p w:rsidR="00AC1680" w:rsidRPr="00F94D33" w:rsidRDefault="00AC1680" w:rsidP="00842B6C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842B6C" w:rsidRPr="00842B6C">
        <w:rPr>
          <w:rFonts w:cs="Arial"/>
          <w:sz w:val="22"/>
          <w:szCs w:val="22"/>
        </w:rPr>
        <w:t>Sentiment Analysis</w:t>
      </w:r>
    </w:p>
    <w:p w:rsidR="00AC1680" w:rsidRDefault="00086A5E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842B6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842B6C">
              <w:rPr>
                <w:rFonts w:cs="Arial"/>
                <w:sz w:val="20"/>
              </w:rPr>
              <w:t>James Baldelomar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842B6C" w:rsidRDefault="00842B6C" w:rsidP="00842B6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842B6C">
              <w:rPr>
                <w:rFonts w:cs="Arial"/>
                <w:sz w:val="20"/>
              </w:rPr>
              <w:t xml:space="preserve">Project </w:t>
            </w:r>
            <w:r>
              <w:rPr>
                <w:rFonts w:cs="Arial"/>
                <w:sz w:val="20"/>
              </w:rPr>
              <w:t>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842B6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842B6C">
              <w:rPr>
                <w:rFonts w:cs="Arial"/>
                <w:sz w:val="20"/>
              </w:rPr>
              <w:t>Joshua Morales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842B6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842B6C">
              <w:rPr>
                <w:rFonts w:cs="Arial"/>
                <w:sz w:val="20"/>
              </w:rPr>
              <w:t>Project Developer</w:t>
            </w:r>
            <w:r w:rsidRPr="00842B6C">
              <w:rPr>
                <w:rFonts w:cs="Arial"/>
                <w:sz w:val="20"/>
              </w:rPr>
              <w:tab/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842B6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842B6C">
              <w:rPr>
                <w:rFonts w:cs="Arial"/>
                <w:sz w:val="20"/>
              </w:rPr>
              <w:t>Nathan</w:t>
            </w:r>
            <w:r>
              <w:rPr>
                <w:rFonts w:cs="Arial"/>
                <w:sz w:val="20"/>
              </w:rPr>
              <w:t>iel</w:t>
            </w:r>
            <w:r w:rsidRPr="00842B6C">
              <w:rPr>
                <w:rFonts w:cs="Arial"/>
                <w:sz w:val="20"/>
              </w:rPr>
              <w:t xml:space="preserve"> Melad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842B6C" w:rsidRPr="003557E7" w:rsidRDefault="00842B6C" w:rsidP="00842B6C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 w:rsidRPr="00842B6C">
              <w:rPr>
                <w:rFonts w:cs="Arial"/>
                <w:sz w:val="20"/>
              </w:rPr>
              <w:t>Project Developer</w:t>
            </w:r>
          </w:p>
        </w:tc>
      </w:tr>
      <w:tr w:rsidR="00842B6C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842B6C" w:rsidRPr="00842B6C" w:rsidRDefault="00842B6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842B6C">
              <w:rPr>
                <w:rFonts w:cs="Arial"/>
                <w:sz w:val="20"/>
              </w:rPr>
              <w:t>Hugo Dimaranan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842B6C" w:rsidRPr="00842B6C" w:rsidRDefault="00842B6C" w:rsidP="00842B6C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member</w:t>
            </w:r>
          </w:p>
        </w:tc>
      </w:tr>
      <w:tr w:rsidR="00842B6C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842B6C" w:rsidRPr="00842B6C" w:rsidRDefault="00842B6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842B6C">
              <w:rPr>
                <w:rFonts w:cs="Arial"/>
                <w:sz w:val="20"/>
              </w:rPr>
              <w:t>Rene Valguna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842B6C" w:rsidRPr="00842B6C" w:rsidRDefault="00842B6C" w:rsidP="00842B6C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member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842B6C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842B6C" w:rsidRPr="003557E7" w:rsidRDefault="00842B6C" w:rsidP="00842B6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842B6C" w:rsidRPr="003557E7" w:rsidRDefault="00842B6C" w:rsidP="00842B6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04/05/17</w:t>
            </w:r>
          </w:p>
        </w:tc>
        <w:tc>
          <w:tcPr>
            <w:tcW w:w="1980" w:type="dxa"/>
          </w:tcPr>
          <w:p w:rsidR="00842B6C" w:rsidRPr="003557E7" w:rsidRDefault="00D37B11" w:rsidP="00842B6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842B6C">
              <w:rPr>
                <w:rFonts w:cs="Arial"/>
                <w:sz w:val="20"/>
              </w:rPr>
              <w:t>Joshua Morales</w:t>
            </w:r>
          </w:p>
        </w:tc>
        <w:tc>
          <w:tcPr>
            <w:tcW w:w="4140" w:type="dxa"/>
          </w:tcPr>
          <w:p w:rsidR="00842B6C" w:rsidRPr="003557E7" w:rsidRDefault="00842B6C" w:rsidP="00842B6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842B6C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842B6C" w:rsidRPr="003557E7" w:rsidRDefault="00842B6C" w:rsidP="00842B6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</w:t>
            </w:r>
            <w:r w:rsidR="003578ED">
              <w:rPr>
                <w:rFonts w:cs="Arial"/>
                <w:sz w:val="20"/>
              </w:rPr>
              <w:t>1</w:t>
            </w:r>
            <w:r w:rsidR="00D37B11">
              <w:rPr>
                <w:rFonts w:cs="Arial"/>
                <w:sz w:val="20"/>
              </w:rPr>
              <w:t>a</w:t>
            </w:r>
          </w:p>
        </w:tc>
        <w:tc>
          <w:tcPr>
            <w:tcW w:w="1260" w:type="dxa"/>
          </w:tcPr>
          <w:p w:rsidR="00842B6C" w:rsidRPr="003557E7" w:rsidRDefault="00842B6C" w:rsidP="00842B6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04/09/17</w:t>
            </w:r>
          </w:p>
        </w:tc>
        <w:tc>
          <w:tcPr>
            <w:tcW w:w="1980" w:type="dxa"/>
          </w:tcPr>
          <w:p w:rsidR="00842B6C" w:rsidRPr="003557E7" w:rsidRDefault="00D37B11" w:rsidP="00842B6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842B6C">
              <w:rPr>
                <w:rFonts w:cs="Arial"/>
                <w:sz w:val="20"/>
              </w:rPr>
              <w:t>Joshua Morales</w:t>
            </w:r>
          </w:p>
        </w:tc>
        <w:tc>
          <w:tcPr>
            <w:tcW w:w="4140" w:type="dxa"/>
          </w:tcPr>
          <w:p w:rsidR="00D37B11" w:rsidRDefault="00D37B11" w:rsidP="00D37B11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Context Diagram</w:t>
            </w:r>
          </w:p>
          <w:p w:rsidR="00D37B11" w:rsidRPr="003557E7" w:rsidRDefault="00D37B11" w:rsidP="00D37B11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Case Diagram</w:t>
            </w:r>
          </w:p>
        </w:tc>
      </w:tr>
      <w:tr w:rsidR="00842B6C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842B6C" w:rsidRPr="003557E7" w:rsidRDefault="00D37B11" w:rsidP="00842B6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1.1b</w:t>
            </w:r>
          </w:p>
        </w:tc>
        <w:tc>
          <w:tcPr>
            <w:tcW w:w="1260" w:type="dxa"/>
          </w:tcPr>
          <w:p w:rsidR="00842B6C" w:rsidRPr="003557E7" w:rsidRDefault="00D37B11" w:rsidP="00842B6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04/09/17</w:t>
            </w:r>
          </w:p>
        </w:tc>
        <w:tc>
          <w:tcPr>
            <w:tcW w:w="1980" w:type="dxa"/>
          </w:tcPr>
          <w:p w:rsidR="00842B6C" w:rsidRPr="003557E7" w:rsidRDefault="00D37B11" w:rsidP="00842B6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Nathaniel Melad</w:t>
            </w:r>
          </w:p>
        </w:tc>
        <w:tc>
          <w:tcPr>
            <w:tcW w:w="4140" w:type="dxa"/>
          </w:tcPr>
          <w:p w:rsidR="00842B6C" w:rsidRPr="00D37B11" w:rsidRDefault="00D37B11" w:rsidP="00D37B11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Problem Statement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86A5E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86A5E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086A5E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086A5E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86A5E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86A5E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086A5E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086A5E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A72245" w:rsidRDefault="00A72245" w:rsidP="00A72245">
      <w:pPr>
        <w:ind w:firstLine="720"/>
        <w:rPr>
          <w:rFonts w:cs="Arial"/>
        </w:rPr>
      </w:pPr>
      <w:bookmarkStart w:id="21" w:name="Text3"/>
      <w:r>
        <w:rPr>
          <w:rFonts w:cs="Arial"/>
        </w:rPr>
        <w:t xml:space="preserve">As of now, the project is currently composed of only the documentation from the </w:t>
      </w:r>
    </w:p>
    <w:p w:rsidR="00A72245" w:rsidRPr="003A1956" w:rsidRDefault="00A72245" w:rsidP="00A72245">
      <w:pPr>
        <w:ind w:firstLine="590"/>
        <w:rPr>
          <w:rFonts w:cs="Arial"/>
        </w:rPr>
      </w:pPr>
      <w:r>
        <w:rPr>
          <w:rFonts w:cs="Arial"/>
        </w:rPr>
        <w:t>project’s phase of understanding the problem domain.</w:t>
      </w:r>
    </w:p>
    <w:p w:rsidR="00A72245" w:rsidRPr="003A1956" w:rsidRDefault="00A72245" w:rsidP="00A72245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bookmarkStart w:id="22" w:name="Text4"/>
      <w:bookmarkEnd w:id="21"/>
      <w:r>
        <w:rPr>
          <w:rFonts w:ascii="Arial" w:hAnsi="Arial" w:cs="Arial"/>
          <w:color w:val="000000"/>
          <w:sz w:val="20"/>
          <w:szCs w:val="20"/>
        </w:rPr>
        <w:t>The project is currently in the planning stage</w:t>
      </w:r>
    </w:p>
    <w:bookmarkEnd w:id="22"/>
    <w:p w:rsidR="0020544A" w:rsidRPr="00844E0A" w:rsidRDefault="00A72245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project is a sentiment analysis tool for SM Hotels and conventions</w:t>
      </w:r>
    </w:p>
    <w:p w:rsidR="0020544A" w:rsidRPr="00844E0A" w:rsidRDefault="00A72245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Revising the project documents as dictated by last term’s panellists.</w:t>
      </w:r>
    </w:p>
    <w:p w:rsidR="00D916B6" w:rsidRPr="00844E0A" w:rsidRDefault="00A72245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Upon success, the project will have a clearer outline of future activities required for planning and development.</w:t>
      </w:r>
    </w:p>
    <w:p w:rsidR="00D916B6" w:rsidRPr="003A1956" w:rsidRDefault="00661976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Fixing the proper documentation specifically the related literature in the wiki.</w:t>
      </w:r>
    </w:p>
    <w:p w:rsidR="00D916B6" w:rsidRPr="003A1956" w:rsidRDefault="00A72245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Lack of communication with the client, causing misconceptions with the projects purpose and involvement in a company. And lack of a proper project adviser.</w:t>
      </w:r>
    </w:p>
    <w:p w:rsidR="00D916B6" w:rsidRPr="003A1956" w:rsidRDefault="00A72245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Proper contact with the client for clarification of misunderstandings and of the other slackers of the group.</w:t>
      </w:r>
    </w:p>
    <w:p w:rsidR="007B0604" w:rsidRDefault="007407E0" w:rsidP="003A1956">
      <w:pPr>
        <w:pStyle w:val="Heading2"/>
        <w:spacing w:before="480" w:after="240"/>
      </w:pPr>
      <w:bookmarkStart w:id="23" w:name="_Toc77392560"/>
      <w:r>
        <w:t>Project Status Report Template</w:t>
      </w:r>
      <w:bookmarkEnd w:id="23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661976" w:rsidP="009435EB">
            <w:pPr>
              <w:spacing w:before="40" w:after="40"/>
            </w:pPr>
            <w:r>
              <w:t>Nathaniel Melad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61976" w:rsidP="009435EB">
            <w:pPr>
              <w:spacing w:before="40" w:after="40"/>
            </w:pPr>
            <w:r>
              <w:t>06/15/17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661976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FA4EDC">
              <w:rPr>
                <w:b w:val="0"/>
              </w:rPr>
              <w:t>0</w:t>
            </w:r>
            <w:r>
              <w:rPr>
                <w:b w:val="0"/>
              </w:rPr>
              <w:t>6/05</w:t>
            </w:r>
            <w:r w:rsidRPr="00FA4EDC">
              <w:rPr>
                <w:b w:val="0"/>
              </w:rPr>
              <w:t>/17</w:t>
            </w:r>
            <w:r w:rsidRPr="00A951FF">
              <w:rPr>
                <w:b w:val="0"/>
              </w:rPr>
              <w:t xml:space="preserve"> to</w:t>
            </w:r>
            <w:r>
              <w:rPr>
                <w:b w:val="0"/>
              </w:rPr>
              <w:t xml:space="preserve"> 06/11/17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661976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Project has just finished problem identification and specification stage and is currently on the planning stage for prototype creation.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Default="00661976" w:rsidP="00661976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context diagram, data flow diagrams and the use case diagrams were revised per the comments provided by the panelists in the final project presentation during INTSDEV.</w:t>
            </w:r>
          </w:p>
          <w:p w:rsidR="00663469" w:rsidRPr="00C13EAB" w:rsidRDefault="00663469" w:rsidP="00661976">
            <w:pPr>
              <w:pStyle w:val="StyleTableHeader10pt"/>
              <w:spacing w:before="20" w:after="60"/>
              <w:jc w:val="left"/>
              <w:rPr>
                <w:b w:val="0"/>
              </w:rPr>
            </w:pP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66346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663469" w:rsidRPr="00C13EAB" w:rsidRDefault="00663469" w:rsidP="00663469">
                  <w:r>
                    <w:t>Revise paper according to panelist input</w:t>
                  </w:r>
                </w:p>
              </w:tc>
            </w:tr>
            <w:tr w:rsidR="0066346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663469" w:rsidRPr="00C13EAB" w:rsidRDefault="00663469" w:rsidP="0066346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Making the problem statement more concise and clear</w:t>
                  </w:r>
                </w:p>
              </w:tc>
              <w:tc>
                <w:tcPr>
                  <w:tcW w:w="1250" w:type="dxa"/>
                  <w:vAlign w:val="top"/>
                </w:tcPr>
                <w:p w:rsidR="00663469" w:rsidRDefault="00663469" w:rsidP="00663469">
                  <w:pPr>
                    <w:spacing w:before="40" w:after="40"/>
                  </w:pPr>
                  <w:r>
                    <w:t>04/12/17</w:t>
                  </w:r>
                </w:p>
              </w:tc>
              <w:tc>
                <w:tcPr>
                  <w:tcW w:w="1606" w:type="dxa"/>
                  <w:vAlign w:val="top"/>
                </w:tcPr>
                <w:p w:rsidR="00663469" w:rsidRDefault="00663469" w:rsidP="0066346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663469" w:rsidRPr="00C13EAB" w:rsidRDefault="00663469" w:rsidP="00663469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66346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663469" w:rsidRPr="00C13EAB" w:rsidRDefault="00663469" w:rsidP="0066346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Restructuring the statement of objectives to become more measurable.</w:t>
                  </w:r>
                </w:p>
              </w:tc>
              <w:tc>
                <w:tcPr>
                  <w:tcW w:w="1250" w:type="dxa"/>
                  <w:vAlign w:val="top"/>
                </w:tcPr>
                <w:p w:rsidR="00663469" w:rsidRDefault="00663469" w:rsidP="00663469">
                  <w:pPr>
                    <w:spacing w:before="40" w:after="40"/>
                  </w:pPr>
                  <w:r>
                    <w:t>04/12/17</w:t>
                  </w:r>
                </w:p>
              </w:tc>
              <w:tc>
                <w:tcPr>
                  <w:tcW w:w="1606" w:type="dxa"/>
                  <w:vAlign w:val="top"/>
                </w:tcPr>
                <w:p w:rsidR="00663469" w:rsidRDefault="00663469" w:rsidP="0066346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663469" w:rsidRPr="00C13EAB" w:rsidRDefault="00663469" w:rsidP="00663469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66346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663469" w:rsidRPr="00C13EAB" w:rsidRDefault="00663469" w:rsidP="0066346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Correcting operational mistakes seen in the contextual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663469" w:rsidRDefault="00663469" w:rsidP="00663469">
                  <w:pPr>
                    <w:spacing w:before="40" w:after="40"/>
                  </w:pPr>
                  <w:r>
                    <w:t>04/12/17</w:t>
                  </w:r>
                </w:p>
              </w:tc>
              <w:tc>
                <w:tcPr>
                  <w:tcW w:w="1606" w:type="dxa"/>
                  <w:vAlign w:val="top"/>
                </w:tcPr>
                <w:p w:rsidR="00663469" w:rsidRDefault="00663469" w:rsidP="0066346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663469" w:rsidRPr="00C13EAB" w:rsidRDefault="00663469" w:rsidP="00663469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66346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663469" w:rsidRDefault="00663469" w:rsidP="0066346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Recreating the data flow diagrams according to the changes made in the conceptual diagram.</w:t>
                  </w:r>
                </w:p>
              </w:tc>
              <w:tc>
                <w:tcPr>
                  <w:tcW w:w="1250" w:type="dxa"/>
                  <w:vAlign w:val="top"/>
                </w:tcPr>
                <w:p w:rsidR="00663469" w:rsidRDefault="00663469" w:rsidP="00663469">
                  <w:pPr>
                    <w:spacing w:before="40" w:after="40"/>
                  </w:pPr>
                  <w:r>
                    <w:t>04/12/17</w:t>
                  </w:r>
                </w:p>
              </w:tc>
              <w:tc>
                <w:tcPr>
                  <w:tcW w:w="1606" w:type="dxa"/>
                  <w:vAlign w:val="top"/>
                </w:tcPr>
                <w:p w:rsidR="00663469" w:rsidRDefault="00663469" w:rsidP="0066346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663469" w:rsidRPr="00C13EAB" w:rsidRDefault="00663469" w:rsidP="00663469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66346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663469" w:rsidRPr="00C13EAB" w:rsidRDefault="00663469" w:rsidP="00663469">
                  <w:r>
                    <w:t>Finalize who to choose as project advisor and project consultant</w:t>
                  </w:r>
                </w:p>
              </w:tc>
            </w:tr>
            <w:tr w:rsidR="0066346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663469" w:rsidRPr="00C13EAB" w:rsidRDefault="00663469" w:rsidP="0066346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Find and appoint a project advisor for the project</w:t>
                  </w:r>
                </w:p>
              </w:tc>
              <w:tc>
                <w:tcPr>
                  <w:tcW w:w="1250" w:type="dxa"/>
                  <w:vAlign w:val="top"/>
                </w:tcPr>
                <w:p w:rsidR="00663469" w:rsidRDefault="00663469" w:rsidP="00663469">
                  <w:pPr>
                    <w:spacing w:before="40" w:after="40"/>
                  </w:pPr>
                  <w:r>
                    <w:t>06/15/17</w:t>
                  </w:r>
                </w:p>
              </w:tc>
              <w:tc>
                <w:tcPr>
                  <w:tcW w:w="1606" w:type="dxa"/>
                  <w:vAlign w:val="top"/>
                </w:tcPr>
                <w:p w:rsidR="00663469" w:rsidRDefault="00663469" w:rsidP="00663469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663469" w:rsidRPr="00C13EAB" w:rsidRDefault="00663469" w:rsidP="00663469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66346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663469" w:rsidRPr="00C13EAB" w:rsidRDefault="00663469" w:rsidP="0066346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Discuss the general project objectives and facts with the advisor</w:t>
                  </w:r>
                </w:p>
              </w:tc>
              <w:tc>
                <w:tcPr>
                  <w:tcW w:w="1250" w:type="dxa"/>
                  <w:vAlign w:val="top"/>
                </w:tcPr>
                <w:p w:rsidR="00663469" w:rsidRDefault="00663469" w:rsidP="00663469">
                  <w:pPr>
                    <w:spacing w:before="40" w:after="40"/>
                  </w:pPr>
                  <w:r>
                    <w:t>06/16/17</w:t>
                  </w:r>
                </w:p>
              </w:tc>
              <w:tc>
                <w:tcPr>
                  <w:tcW w:w="1606" w:type="dxa"/>
                  <w:vAlign w:val="top"/>
                </w:tcPr>
                <w:p w:rsidR="00663469" w:rsidRDefault="00663469" w:rsidP="00663469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663469" w:rsidRPr="00C13EAB" w:rsidRDefault="00663469" w:rsidP="00663469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66346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663469" w:rsidRPr="00C13EAB" w:rsidRDefault="00663469" w:rsidP="0066346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Find and appoint a project consultant</w:t>
                  </w:r>
                </w:p>
              </w:tc>
              <w:tc>
                <w:tcPr>
                  <w:tcW w:w="1250" w:type="dxa"/>
                  <w:vAlign w:val="top"/>
                </w:tcPr>
                <w:p w:rsidR="00663469" w:rsidRDefault="00663469" w:rsidP="00663469">
                  <w:pPr>
                    <w:spacing w:before="40" w:after="40"/>
                  </w:pPr>
                  <w:r>
                    <w:t>06/16/17</w:t>
                  </w:r>
                </w:p>
              </w:tc>
              <w:tc>
                <w:tcPr>
                  <w:tcW w:w="1606" w:type="dxa"/>
                  <w:vAlign w:val="top"/>
                </w:tcPr>
                <w:p w:rsidR="00663469" w:rsidRDefault="00663469" w:rsidP="00663469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663469" w:rsidRPr="00C13EAB" w:rsidRDefault="00663469" w:rsidP="00663469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66346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663469" w:rsidRPr="00C13EAB" w:rsidRDefault="00663469" w:rsidP="00663469">
                  <w:r>
                    <w:t>Meet up with the client sponsor to discuss the project in greater length and specification.</w:t>
                  </w:r>
                </w:p>
              </w:tc>
            </w:tr>
            <w:tr w:rsidR="0066346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663469" w:rsidRPr="00C13EAB" w:rsidRDefault="00663469" w:rsidP="0066346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Discuss more of the user requirements the sponsors require of the project</w:t>
                  </w:r>
                </w:p>
              </w:tc>
              <w:tc>
                <w:tcPr>
                  <w:tcW w:w="1250" w:type="dxa"/>
                  <w:vAlign w:val="top"/>
                </w:tcPr>
                <w:p w:rsidR="00663469" w:rsidRDefault="00663469" w:rsidP="00663469">
                  <w:pPr>
                    <w:spacing w:before="40" w:after="40"/>
                  </w:pPr>
                  <w:r>
                    <w:t>06/16/17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663469" w:rsidRDefault="00663469" w:rsidP="00663469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663469" w:rsidRPr="00C13EAB" w:rsidRDefault="00663469" w:rsidP="00663469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086A5E" w:rsidP="00D6695C">
                  <w:r>
                    <w:t>Milestones are yet unlikely to change as the project is still in the last stages of the information-planning stage.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086A5E" w:rsidP="008F4C3C">
                  <w:r>
                    <w:t>Presently, there are no milestones to be amended as the current ones are mostly finishing touches to the paper which was a requirement last term.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B4029F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B4029F">
                    <w:t>The final program has a chance of becoming inaccurate or ineffective if the technical details are not clarified with the client.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B4029F" w:rsidP="008F4C3C">
                  <w:pPr>
                    <w:spacing w:before="40" w:after="40"/>
                  </w:pPr>
                  <w:r>
                    <w:t>Low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B4029F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B4029F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B4029F" w:rsidP="008F4C3C">
                  <w:r w:rsidRPr="00B4029F">
                    <w:t>We understand the general purpose of our project, but we need to know the specific processes (i.e. formula) that the data will go through.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B42C51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B42C51" w:rsidRPr="00C13EAB" w:rsidRDefault="00B42C51" w:rsidP="00B42C5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B4029F">
                    <w:t>Limitations stemming from the lack of communication with the client since they are also busy with their work.</w:t>
                  </w:r>
                </w:p>
              </w:tc>
              <w:tc>
                <w:tcPr>
                  <w:tcW w:w="1080" w:type="dxa"/>
                  <w:vAlign w:val="top"/>
                </w:tcPr>
                <w:p w:rsidR="00B42C51" w:rsidRPr="00C13EAB" w:rsidRDefault="00B42C51" w:rsidP="00B42C5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B42C51" w:rsidRPr="002E63DC" w:rsidRDefault="00B42C51" w:rsidP="00B42C51">
                  <w:pPr>
                    <w:spacing w:before="40" w:after="40"/>
                  </w:pPr>
                  <w:r>
                    <w:t>06/21/17</w:t>
                  </w:r>
                </w:p>
              </w:tc>
              <w:tc>
                <w:tcPr>
                  <w:tcW w:w="900" w:type="dxa"/>
                  <w:vAlign w:val="top"/>
                </w:tcPr>
                <w:p w:rsidR="00B42C51" w:rsidRPr="002E63DC" w:rsidRDefault="00B42C51" w:rsidP="00B42C51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B42C51" w:rsidRPr="00C13EAB" w:rsidRDefault="00B42C51" w:rsidP="00B42C51">
                  <w:r w:rsidRPr="00B42C51">
                    <w:t>The group is currently waiting for news regarding the next meeting with the client. They are also actively seeking methods to contact the client themselves</w:t>
                  </w:r>
                </w:p>
              </w:tc>
            </w:tr>
            <w:tr w:rsidR="00B42C5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B42C51" w:rsidRPr="00C13EAB" w:rsidRDefault="00B42C51" w:rsidP="00B42C5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B4029F">
                    <w:t>Possibility of going behind schedule if the developers need more experience in programming.</w:t>
                  </w:r>
                </w:p>
              </w:tc>
              <w:tc>
                <w:tcPr>
                  <w:tcW w:w="1080" w:type="dxa"/>
                  <w:vAlign w:val="top"/>
                </w:tcPr>
                <w:p w:rsidR="00B42C51" w:rsidRPr="00C13EAB" w:rsidRDefault="00B42C51" w:rsidP="00B42C5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B42C51" w:rsidRPr="002E63DC" w:rsidRDefault="00B42C51" w:rsidP="00B42C51">
                  <w:pPr>
                    <w:spacing w:before="40" w:after="40"/>
                  </w:pPr>
                  <w:r>
                    <w:t>06/21/17</w:t>
                  </w:r>
                </w:p>
              </w:tc>
              <w:tc>
                <w:tcPr>
                  <w:tcW w:w="900" w:type="dxa"/>
                  <w:vAlign w:val="top"/>
                </w:tcPr>
                <w:p w:rsidR="00B42C51" w:rsidRPr="002E63DC" w:rsidRDefault="00B42C51" w:rsidP="00B42C51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B42C51" w:rsidRPr="00C13EAB" w:rsidRDefault="00B42C51" w:rsidP="00B42C51">
                  <w:r w:rsidRPr="00B42C51">
                    <w:t>As students, programming as professionals is not something we experience on a day to day basis, but as we progress with the project, we further solidify the knowledge we gain from our studies.</w:t>
                  </w:r>
                </w:p>
              </w:tc>
            </w:tr>
            <w:tr w:rsidR="001E0718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1E0718" w:rsidRPr="00B4029F" w:rsidRDefault="001E0718" w:rsidP="00B42C5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Members lacking commitment to the project</w:t>
                  </w:r>
                </w:p>
              </w:tc>
              <w:tc>
                <w:tcPr>
                  <w:tcW w:w="1080" w:type="dxa"/>
                  <w:vAlign w:val="top"/>
                </w:tcPr>
                <w:p w:rsidR="001E0718" w:rsidRDefault="001E0718" w:rsidP="00B42C5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1E0718" w:rsidRDefault="001E0718" w:rsidP="00B42C51">
                  <w:pPr>
                    <w:spacing w:before="40" w:after="40"/>
                  </w:pPr>
                  <w:r>
                    <w:t>06/21/17</w:t>
                  </w:r>
                </w:p>
              </w:tc>
              <w:tc>
                <w:tcPr>
                  <w:tcW w:w="900" w:type="dxa"/>
                  <w:vAlign w:val="top"/>
                </w:tcPr>
                <w:p w:rsidR="001E0718" w:rsidRDefault="001E0718" w:rsidP="00B42C51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1E0718" w:rsidRPr="00086A5E" w:rsidRDefault="001E0718" w:rsidP="00B42C51">
                  <w:r w:rsidRPr="00086A5E">
                    <w:t>Proper briefing should be given to members that are lacking commitment and contribution to the overall result of the project.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4" w:name="Text19"/>
                <w:p w:rsidR="00D6695C" w:rsidRDefault="00F22B07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24"/>
                </w:p>
                <w:bookmarkStart w:id="25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25"/>
                </w:p>
                <w:bookmarkStart w:id="26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6"/>
                </w:p>
                <w:bookmarkStart w:id="27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27"/>
                </w:p>
                <w:bookmarkStart w:id="28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28"/>
                </w:p>
                <w:bookmarkStart w:id="29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29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bookmarkStart w:id="30" w:name="Text25"/>
                <w:p w:rsidR="00D6695C" w:rsidRPr="00D6695C" w:rsidRDefault="00F22B07" w:rsidP="00D6695C">
                  <w: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default w:val="[Replace this text with a brief outline of project expectations for key project stakeholders to consider for the nex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outline of project expectations for key project stakeholders to consider for the next review.]</w:t>
                  </w:r>
                  <w:r>
                    <w:fldChar w:fldCharType="end"/>
                  </w:r>
                  <w:bookmarkEnd w:id="30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1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31"/>
                </w:p>
                <w:bookmarkStart w:id="32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32"/>
                </w:p>
                <w:bookmarkStart w:id="33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33"/>
                </w:p>
                <w:bookmarkStart w:id="34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34"/>
                </w:p>
                <w:bookmarkStart w:id="35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35"/>
                </w:p>
                <w:bookmarkStart w:id="36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36"/>
                </w:p>
                <w:bookmarkStart w:id="37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37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086A5E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8" w:name="_Toc527953323"/>
      <w:bookmarkStart w:id="39" w:name="_Toc67755745"/>
      <w:bookmarkStart w:id="40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bookmarkStart w:id="41" w:name="_GoBack"/>
      <w:bookmarkEnd w:id="41"/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42" w:name="_Toc527953324"/>
      <w:bookmarkEnd w:id="38"/>
      <w:r w:rsidR="00E37DB8" w:rsidRPr="00A951FF">
        <w:rPr>
          <w:sz w:val="26"/>
          <w:szCs w:val="26"/>
        </w:rPr>
        <w:t>PPROVALS</w:t>
      </w:r>
      <w:bookmarkEnd w:id="39"/>
      <w:bookmarkEnd w:id="40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086A5E" w:rsidRPr="00086A5E">
        <w:rPr>
          <w:rFonts w:cs="Arial"/>
          <w:u w:val="single"/>
        </w:rPr>
        <w:t>James Baldelomar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Pr="00086A5E" w:rsidRDefault="00160B81" w:rsidP="00160B81">
      <w:pPr>
        <w:spacing w:before="240"/>
        <w:rPr>
          <w:u w:val="single"/>
        </w:rPr>
      </w:pPr>
      <w:r w:rsidRPr="008E1BD5">
        <w:rPr>
          <w:b/>
        </w:rPr>
        <w:t>Approved by</w:t>
      </w:r>
      <w:r>
        <w:tab/>
      </w:r>
      <w:r w:rsidR="00086A5E">
        <w:rPr>
          <w:u w:val="single"/>
        </w:rPr>
        <w:t>Ernesto Boydon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086A5E" w:rsidRPr="00F63FAF" w:rsidRDefault="00086A5E" w:rsidP="00086A5E">
      <w:pPr>
        <w:pStyle w:val="FieldText"/>
        <w:ind w:left="720" w:firstLine="720"/>
        <w:rPr>
          <w:rFonts w:cs="Arial"/>
        </w:rPr>
      </w:pPr>
      <w:r>
        <w:rPr>
          <w:u w:val="single"/>
        </w:rPr>
        <w:t>Neil Rumbaoa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086A5E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3" w:name="_Toc67755746"/>
      <w:bookmarkStart w:id="44" w:name="_Toc77392562"/>
      <w:r w:rsidRPr="00A951FF">
        <w:rPr>
          <w:sz w:val="26"/>
          <w:szCs w:val="26"/>
        </w:rPr>
        <w:t>APPENDICES</w:t>
      </w:r>
      <w:bookmarkEnd w:id="42"/>
      <w:bookmarkEnd w:id="43"/>
      <w:bookmarkEnd w:id="44"/>
    </w:p>
    <w:p w:rsidR="00C27667" w:rsidRDefault="00D7046C" w:rsidP="003A1956">
      <w:pPr>
        <w:pStyle w:val="Heading2"/>
        <w:spacing w:before="480" w:after="240"/>
      </w:pPr>
      <w:bookmarkStart w:id="45" w:name="_Toc67755747"/>
      <w:bookmarkStart w:id="46" w:name="_Toc77392563"/>
      <w:r>
        <w:t>Document Guidelines</w:t>
      </w:r>
      <w:bookmarkEnd w:id="45"/>
      <w:bookmarkEnd w:id="46"/>
    </w:p>
    <w:p w:rsidR="00160B81" w:rsidRPr="003A1956" w:rsidRDefault="00160B81" w:rsidP="00160B81">
      <w:pPr>
        <w:ind w:left="590"/>
        <w:rPr>
          <w:rFonts w:cs="Arial"/>
        </w:rPr>
      </w:pPr>
      <w:bookmarkStart w:id="47" w:name="Omitted"/>
      <w:bookmarkStart w:id="48" w:name="_Project_Charter_Document_Sections_O"/>
      <w:bookmarkStart w:id="49" w:name="_Project_Quality_Plan_Sections_Omitt"/>
      <w:bookmarkStart w:id="50" w:name="_Toc527953329"/>
      <w:bookmarkStart w:id="51" w:name="_Toc67755752"/>
      <w:bookmarkEnd w:id="47"/>
      <w:bookmarkEnd w:id="48"/>
      <w:bookmarkEnd w:id="49"/>
    </w:p>
    <w:p w:rsidR="002D5392" w:rsidRDefault="00C27667" w:rsidP="003A1956">
      <w:pPr>
        <w:pStyle w:val="Heading2"/>
        <w:spacing w:before="480" w:after="240"/>
      </w:pPr>
      <w:bookmarkStart w:id="52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50"/>
      <w:bookmarkEnd w:id="51"/>
      <w:bookmarkEnd w:id="52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086A5E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4A1" w:rsidRDefault="001474A1">
      <w:r>
        <w:separator/>
      </w:r>
    </w:p>
  </w:endnote>
  <w:endnote w:type="continuationSeparator" w:id="0">
    <w:p w:rsidR="001474A1" w:rsidRDefault="00147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086A5E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086A5E">
      <w:rPr>
        <w:noProof/>
        <w:sz w:val="18"/>
        <w:szCs w:val="18"/>
      </w:rPr>
      <w:t>6/19/2017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4A1" w:rsidRDefault="001474A1">
      <w:r>
        <w:separator/>
      </w:r>
    </w:p>
  </w:footnote>
  <w:footnote w:type="continuationSeparator" w:id="0">
    <w:p w:rsidR="001474A1" w:rsidRDefault="001474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86A5E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E0718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578ED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D2D94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1976"/>
    <w:rsid w:val="00662197"/>
    <w:rsid w:val="00663469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2B6C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2245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4029F"/>
    <w:rsid w:val="00B42C51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37B11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217DCFC6-30F3-45A1-960F-2C1BE08C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8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47</TotalTime>
  <Pages>7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Aya</cp:lastModifiedBy>
  <cp:revision>11</cp:revision>
  <cp:lastPrinted>2004-07-12T06:29:00Z</cp:lastPrinted>
  <dcterms:created xsi:type="dcterms:W3CDTF">2013-05-08T02:00:00Z</dcterms:created>
  <dcterms:modified xsi:type="dcterms:W3CDTF">2017-06-19T12:02:00Z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